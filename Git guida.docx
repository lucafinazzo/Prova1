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B395" w14:textId="77777777" w:rsidR="007B6AA6" w:rsidRDefault="00000000">
      <w:pPr>
        <w:rPr>
          <w:b/>
          <w:bCs/>
        </w:rPr>
      </w:pPr>
      <w:r>
        <w:rPr>
          <w:b/>
          <w:bCs/>
        </w:rPr>
        <w:t>Git guida (in aggiornamento)</w:t>
      </w:r>
    </w:p>
    <w:p w14:paraId="021352DE" w14:textId="77777777" w:rsidR="007B6AA6" w:rsidRDefault="00000000">
      <w:pPr>
        <w:rPr>
          <w:b/>
          <w:bCs/>
        </w:rPr>
      </w:pPr>
      <w:r>
        <w:rPr>
          <w:b/>
          <w:bCs/>
        </w:rPr>
        <w:t>Cos'è git?</w:t>
      </w:r>
    </w:p>
    <w:p w14:paraId="3A5ECC2A" w14:textId="77777777" w:rsidR="007B6AA6" w:rsidRDefault="00000000">
      <w:r>
        <w:t>Git è un software di controllo versione distribuito utilizzabile da interfaccia a riga di comando, creato da Linus Torvalds nel 2005. Git lavora con i repository. Un repository git ha 4 stati di lavoro. Il primo è la tua directory corrente. Il secondo è l'index che fa da spazio di transito per i files (git add *). Il terzo è l'head che punta all'ultimo commit fatto (git commit -m "messaggio"). E l'ultimo è il repository è online (git push server).</w:t>
      </w:r>
    </w:p>
    <w:p w14:paraId="61CB45F8" w14:textId="77777777" w:rsidR="007B6AA6" w:rsidRDefault="00000000">
      <w:r>
        <w:t>I repository online e locali possono essere divisi in ramificazioni (Branch). I branch (ramificazioni) permettono di creare delle versioni assestanti del codice master. Queste versioni "assestanti" permettono la creazione di features o aggiornamenti in fase alpha che non vanno ad intaccare minimamente il codice del progetto. Finito la scrittura della ramificazione il branch verrà unito con il master</w:t>
      </w:r>
    </w:p>
    <w:p w14:paraId="4E481C5A" w14:textId="77777777" w:rsidR="007B6AA6" w:rsidRDefault="00000000">
      <w:r>
        <w:t>Git permette di gestire i tag. I tag sono le versioni del software in uso. I tag registrano tutti i commit fino al rilascio nel server.</w:t>
      </w:r>
    </w:p>
    <w:p w14:paraId="3F7479B1" w14:textId="77777777" w:rsidR="007B6AA6" w:rsidRDefault="00000000">
      <w:pPr>
        <w:rPr>
          <w:b/>
          <w:bCs/>
        </w:rPr>
      </w:pPr>
      <w:r>
        <w:rPr>
          <w:b/>
          <w:bCs/>
        </w:rPr>
        <w:t>Configurazioni di base di git</w:t>
      </w:r>
    </w:p>
    <w:p w14:paraId="726D62B3" w14:textId="77777777" w:rsidR="007B6AA6" w:rsidRDefault="00000000">
      <w:r>
        <w:t>Configuriamo il nostro git con le nostre credenziali di GitHub:</w:t>
      </w:r>
    </w:p>
    <w:p w14:paraId="69706057" w14:textId="77777777" w:rsidR="007B6AA6" w:rsidRDefault="00000000">
      <w:r>
        <w:t xml:space="preserve">  git config --global user.name 'Tuo Nome GitHub'</w:t>
      </w:r>
    </w:p>
    <w:p w14:paraId="172CD86D" w14:textId="77777777" w:rsidR="007B6AA6" w:rsidRDefault="00000000">
      <w:r>
        <w:t xml:space="preserve">  git config --global user.email email@github.com</w:t>
      </w:r>
    </w:p>
    <w:p w14:paraId="2E7799E0" w14:textId="77777777" w:rsidR="007B6AA6" w:rsidRDefault="00000000">
      <w:pPr>
        <w:rPr>
          <w:b/>
          <w:bCs/>
        </w:rPr>
      </w:pPr>
      <w:r>
        <w:rPr>
          <w:b/>
          <w:bCs/>
        </w:rPr>
        <w:t>Ci sono due modi per instanzire un progetto</w:t>
      </w:r>
    </w:p>
    <w:p w14:paraId="3D56FCC5" w14:textId="77777777" w:rsidR="007B6AA6" w:rsidRDefault="00000000">
      <w:pPr>
        <w:numPr>
          <w:ilvl w:val="0"/>
          <w:numId w:val="1"/>
        </w:numPr>
      </w:pPr>
      <w:r>
        <w:t>Inizializziamo un progetto non esistente:</w:t>
      </w:r>
    </w:p>
    <w:p w14:paraId="4D2BD59A" w14:textId="77777777" w:rsidR="007B6AA6" w:rsidRDefault="00000000">
      <w:r>
        <w:t>git init</w:t>
      </w:r>
    </w:p>
    <w:p w14:paraId="25AE4C17" w14:textId="77777777" w:rsidR="007B6AA6" w:rsidRDefault="00000000">
      <w:pPr>
        <w:numPr>
          <w:ilvl w:val="0"/>
          <w:numId w:val="1"/>
        </w:numPr>
      </w:pPr>
      <w:r>
        <w:t>Inizializziamo un progetto esistente su un server git:</w:t>
      </w:r>
    </w:p>
    <w:p w14:paraId="2AA9CB59" w14:textId="77777777" w:rsidR="007B6AA6" w:rsidRDefault="00000000">
      <w:r>
        <w:t>git clone serverURL.git Esempio: git clone </w:t>
      </w:r>
      <w:hyperlink r:id="rId7" w:history="1">
        <w:r>
          <w:rPr>
            <w:rStyle w:val="Collegamentoipertestuale"/>
          </w:rPr>
          <w:t>https://github.com/tesseslol/irixos-websites.git</w:t>
        </w:r>
      </w:hyperlink>
      <w:r>
        <w:t> Git clone permette di copiare il .git file del server e anche il repository.</w:t>
      </w:r>
    </w:p>
    <w:p w14:paraId="4EEAE9A0" w14:textId="77777777" w:rsidR="007B6AA6" w:rsidRDefault="00000000">
      <w:pPr>
        <w:rPr>
          <w:b/>
          <w:bCs/>
        </w:rPr>
      </w:pPr>
      <w:r>
        <w:rPr>
          <w:b/>
          <w:bCs/>
        </w:rPr>
        <w:t>Configurazione del server remoto</w:t>
      </w:r>
    </w:p>
    <w:p w14:paraId="2511863A" w14:textId="77777777" w:rsidR="007B6AA6" w:rsidRDefault="00000000">
      <w:r>
        <w:t>Con questo comando visualizziamo la lista di server remoti salvati con relativo url:</w:t>
      </w:r>
    </w:p>
    <w:p w14:paraId="2C573683" w14:textId="77777777" w:rsidR="007B6AA6" w:rsidRDefault="00000000">
      <w:r>
        <w:t xml:space="preserve">  git remote -v</w:t>
      </w:r>
    </w:p>
    <w:p w14:paraId="28D31875" w14:textId="77777777" w:rsidR="007B6AA6" w:rsidRDefault="00000000">
      <w:r>
        <w:t>P.S. di solito il server principale si chiama origin</w:t>
      </w:r>
    </w:p>
    <w:p w14:paraId="455E0450" w14:textId="77777777" w:rsidR="007B6AA6" w:rsidRDefault="00000000">
      <w:r>
        <w:t>Ora aggiungiamo un server remoto:</w:t>
      </w:r>
    </w:p>
    <w:p w14:paraId="42D859AA" w14:textId="77777777" w:rsidR="007B6AA6" w:rsidRDefault="00000000">
      <w:r>
        <w:t xml:space="preserve">  git remote add identificatoreServerRemoto UrlServerRemoto</w:t>
      </w:r>
    </w:p>
    <w:p w14:paraId="00F4981E" w14:textId="77777777" w:rsidR="007B6AA6" w:rsidRDefault="00000000">
      <w:r>
        <w:t xml:space="preserve">  Esempio: git remote add origin https://github.com/tesseslol/irixos-websites.git</w:t>
      </w:r>
    </w:p>
    <w:p w14:paraId="427C63B5" w14:textId="77777777" w:rsidR="007B6AA6" w:rsidRDefault="00000000">
      <w:pPr>
        <w:rPr>
          <w:b/>
          <w:bCs/>
        </w:rPr>
      </w:pPr>
      <w:r>
        <w:rPr>
          <w:b/>
          <w:bCs/>
        </w:rPr>
        <w:t>Lavoriamo nel progetto:</w:t>
      </w:r>
    </w:p>
    <w:p w14:paraId="3909E20F" w14:textId="77777777" w:rsidR="007B6AA6" w:rsidRDefault="00000000">
      <w:r>
        <w:t>Aggiungiamo i file dalla directory del progetto all'index:</w:t>
      </w:r>
    </w:p>
    <w:p w14:paraId="4B322D72" w14:textId="77777777" w:rsidR="007B6AA6" w:rsidRDefault="00000000">
      <w:r>
        <w:lastRenderedPageBreak/>
        <w:t xml:space="preserve">  git add nome_file</w:t>
      </w:r>
    </w:p>
    <w:p w14:paraId="5F0639A4" w14:textId="77777777" w:rsidR="007B6AA6" w:rsidRDefault="00000000">
      <w:r>
        <w:t>Si può utilizzare l'asterisco per aggiungere tutti i file. Se si vuole escludere un file dalla selezione totale (con l'asterisco) basta creare un file denominato .gitignore e metterci all'interno i file che non si vogliono aggiungere al INDEX.</w:t>
      </w:r>
    </w:p>
    <w:p w14:paraId="0CDE3082" w14:textId="77777777" w:rsidR="007B6AA6" w:rsidRDefault="00000000">
      <w:r>
        <w:t>Ora aggiungiamo i file dell'index all'head:</w:t>
      </w:r>
    </w:p>
    <w:p w14:paraId="42F79C3B" w14:textId="77777777" w:rsidR="007B6AA6" w:rsidRDefault="00000000">
      <w:r>
        <w:t xml:space="preserve">  git commit -m "Messaggio del commit"</w:t>
      </w:r>
    </w:p>
    <w:p w14:paraId="30315555" w14:textId="77777777" w:rsidR="007B6AA6" w:rsidRDefault="00000000">
      <w:r>
        <w:t>Per non tracciare il file usiamo l'argomento -a:</w:t>
      </w:r>
    </w:p>
    <w:p w14:paraId="6FA365CF" w14:textId="77777777" w:rsidR="007B6AA6" w:rsidRDefault="00000000">
      <w:r>
        <w:t xml:space="preserve">  git commit -a -m "Messaggio del commit"</w:t>
      </w:r>
    </w:p>
    <w:p w14:paraId="6A859E6C" w14:textId="77777777" w:rsidR="007B6AA6" w:rsidRDefault="00000000">
      <w:r>
        <w:t>Annullamento dei commit:</w:t>
      </w:r>
    </w:p>
    <w:p w14:paraId="231B888D" w14:textId="77777777" w:rsidR="007B6AA6" w:rsidRDefault="00000000">
      <w:r>
        <w:t xml:space="preserve">  git commit --amend</w:t>
      </w:r>
    </w:p>
    <w:p w14:paraId="7252519A" w14:textId="77777777" w:rsidR="007B6AA6" w:rsidRDefault="00000000">
      <w:r>
        <w:t>Cancellare un file da git:</w:t>
      </w:r>
    </w:p>
    <w:p w14:paraId="5B116C9E" w14:textId="77777777" w:rsidR="007B6AA6" w:rsidRDefault="00000000">
      <w:r>
        <w:t xml:space="preserve">  git rm nomeFile</w:t>
      </w:r>
    </w:p>
    <w:p w14:paraId="4680C3FD" w14:textId="77777777" w:rsidR="007B6AA6" w:rsidRDefault="00000000">
      <w:r>
        <w:t>Il file ritorna allo stato precedente dell’ultimo commit:</w:t>
      </w:r>
    </w:p>
    <w:p w14:paraId="54EB8B8A" w14:textId="77777777" w:rsidR="007B6AA6" w:rsidRDefault="00000000">
      <w:r>
        <w:t xml:space="preserve">  git checkout -- nomeFile</w:t>
      </w:r>
    </w:p>
    <w:p w14:paraId="6B5503AC" w14:textId="77777777" w:rsidR="007B6AA6" w:rsidRDefault="00000000">
      <w:pPr>
        <w:rPr>
          <w:b/>
          <w:bCs/>
        </w:rPr>
      </w:pPr>
      <w:r>
        <w:rPr>
          <w:b/>
          <w:bCs/>
        </w:rPr>
        <w:t>Lavorare con il server remoto</w:t>
      </w:r>
    </w:p>
    <w:p w14:paraId="377AD5D2" w14:textId="77777777" w:rsidR="007B6AA6" w:rsidRDefault="00000000">
      <w:r>
        <w:t>Aggiornare il tuo repository locale alla commit più recente:</w:t>
      </w:r>
    </w:p>
    <w:p w14:paraId="7E69A856" w14:textId="77777777" w:rsidR="007B6AA6" w:rsidRDefault="00000000">
      <w:r>
        <w:t xml:space="preserve">  git pull</w:t>
      </w:r>
    </w:p>
    <w:p w14:paraId="366BDD49" w14:textId="77777777" w:rsidR="007B6AA6" w:rsidRDefault="00000000">
      <w:r>
        <w:t>Se vogliamo fare l'upload dei commit nel progetto usiamo:</w:t>
      </w:r>
    </w:p>
    <w:p w14:paraId="6314FEAD" w14:textId="77777777" w:rsidR="007B6AA6" w:rsidRDefault="00000000">
      <w:r>
        <w:t xml:space="preserve">  git push identificatoreServerRemoto nomeBranch</w:t>
      </w:r>
    </w:p>
    <w:p w14:paraId="377B25CA" w14:textId="77777777" w:rsidR="007B6AA6" w:rsidRDefault="00000000">
      <w:r>
        <w:t xml:space="preserve">  Esempio: git push origin master</w:t>
      </w:r>
    </w:p>
    <w:p w14:paraId="0A65824A" w14:textId="77777777" w:rsidR="007B6AA6" w:rsidRDefault="00000000">
      <w:r>
        <w:t>Se vogliamo rinominare un file in remoto:</w:t>
      </w:r>
    </w:p>
    <w:p w14:paraId="7344046E" w14:textId="77777777" w:rsidR="007B6AA6" w:rsidRDefault="00000000">
      <w:r>
        <w:t xml:space="preserve">  git remote rename identificatoreServerRemoto nomeFileVecchio nomeFileNuovo</w:t>
      </w:r>
    </w:p>
    <w:p w14:paraId="136AEEF8" w14:textId="77777777" w:rsidR="007B6AA6" w:rsidRDefault="00000000">
      <w:r>
        <w:t>Se vogliamo eliminare un file in remoto:</w:t>
      </w:r>
    </w:p>
    <w:p w14:paraId="085E4F14" w14:textId="77777777" w:rsidR="007B6AA6" w:rsidRDefault="00000000">
      <w:r>
        <w:t xml:space="preserve">  git remote rm nomeFile</w:t>
      </w:r>
    </w:p>
    <w:p w14:paraId="250C6179" w14:textId="77777777" w:rsidR="007B6AA6" w:rsidRDefault="00000000">
      <w:pPr>
        <w:rPr>
          <w:b/>
          <w:bCs/>
        </w:rPr>
      </w:pPr>
      <w:r>
        <w:rPr>
          <w:b/>
          <w:bCs/>
        </w:rPr>
        <w:t>Stato del progetto</w:t>
      </w:r>
    </w:p>
    <w:p w14:paraId="67042311" w14:textId="77777777" w:rsidR="007B6AA6" w:rsidRDefault="00000000">
      <w:r>
        <w:t>Per vedere le modifiche del progetto digitiamo:</w:t>
      </w:r>
    </w:p>
    <w:p w14:paraId="24C2214A" w14:textId="77777777" w:rsidR="007B6AA6" w:rsidRDefault="00000000">
      <w:r>
        <w:t xml:space="preserve">  git status</w:t>
      </w:r>
    </w:p>
    <w:p w14:paraId="4683CCC1" w14:textId="77777777" w:rsidR="007B6AA6" w:rsidRDefault="00000000">
      <w:r>
        <w:t>Per vedere i cambiamenti dei singoli files digitiamo:</w:t>
      </w:r>
    </w:p>
    <w:p w14:paraId="4952DCC8" w14:textId="77777777" w:rsidR="007B6AA6" w:rsidRDefault="00000000">
      <w:r>
        <w:t xml:space="preserve">  git diff</w:t>
      </w:r>
    </w:p>
    <w:p w14:paraId="0AECC83D" w14:textId="77777777" w:rsidR="007B6AA6" w:rsidRDefault="00000000">
      <w:r>
        <w:lastRenderedPageBreak/>
        <w:t>Vedere tutti i commit:</w:t>
      </w:r>
    </w:p>
    <w:p w14:paraId="38CA8EFF" w14:textId="77777777" w:rsidR="007B6AA6" w:rsidRDefault="00000000">
      <w:r>
        <w:t xml:space="preserve">  git log</w:t>
      </w:r>
    </w:p>
    <w:p w14:paraId="4DDCA760" w14:textId="77777777" w:rsidR="007B6AA6" w:rsidRDefault="00000000">
      <w:pPr>
        <w:rPr>
          <w:b/>
          <w:bCs/>
        </w:rPr>
      </w:pPr>
      <w:r>
        <w:rPr>
          <w:b/>
          <w:bCs/>
        </w:rPr>
        <w:t>Gestire i tag</w:t>
      </w:r>
    </w:p>
    <w:p w14:paraId="250DE671" w14:textId="77777777" w:rsidR="007B6AA6" w:rsidRDefault="00000000">
      <w:r>
        <w:t>Per visualizzare tutte le versioni eseguimo il comando:</w:t>
      </w:r>
    </w:p>
    <w:p w14:paraId="214E4B5A" w14:textId="77777777" w:rsidR="007B6AA6" w:rsidRDefault="00000000">
      <w:r>
        <w:t xml:space="preserve">  git tag</w:t>
      </w:r>
    </w:p>
    <w:p w14:paraId="53AD8E6A" w14:textId="77777777" w:rsidR="007B6AA6" w:rsidRDefault="00000000">
      <w:r>
        <w:t>Per visualizzare tutte le versioni con un determinato numero:</w:t>
      </w:r>
    </w:p>
    <w:p w14:paraId="443D66BA" w14:textId="77777777" w:rsidR="007B6AA6" w:rsidRDefault="00000000">
      <w:r>
        <w:t xml:space="preserve">  git tag -l 1*</w:t>
      </w:r>
    </w:p>
    <w:p w14:paraId="029ACED5" w14:textId="77777777" w:rsidR="007B6AA6" w:rsidRDefault="00000000">
      <w:r>
        <w:t>Creazione di un tag:</w:t>
      </w:r>
    </w:p>
    <w:p w14:paraId="07FD6C04" w14:textId="77777777" w:rsidR="007B6AA6" w:rsidRDefault="00000000">
      <w:r>
        <w:t xml:space="preserve">  git tag -a versioneSoftware -m "nota sul tag"</w:t>
      </w:r>
    </w:p>
    <w:p w14:paraId="2025967F" w14:textId="77777777" w:rsidR="007B6AA6" w:rsidRDefault="00000000">
      <w:r>
        <w:t xml:space="preserve">  Esempio: git tag -a 1.2.3rc1 -m "aggiornato la navbar"</w:t>
      </w:r>
    </w:p>
    <w:p w14:paraId="5D0B43B8" w14:textId="77777777" w:rsidR="007B6AA6" w:rsidRDefault="00000000">
      <w:r>
        <w:t>Vedere tutte le modifiche di un tag:</w:t>
      </w:r>
    </w:p>
    <w:p w14:paraId="1431C047" w14:textId="77777777" w:rsidR="007B6AA6" w:rsidRDefault="00000000">
      <w:r>
        <w:t xml:space="preserve">  git show 1.2.3rc1</w:t>
      </w:r>
    </w:p>
    <w:p w14:paraId="53AA1818" w14:textId="77777777" w:rsidR="007B6AA6" w:rsidRDefault="00000000">
      <w:r>
        <w:t>Condividere i tag:</w:t>
      </w:r>
    </w:p>
    <w:p w14:paraId="3F6B2251" w14:textId="77777777" w:rsidR="007B6AA6" w:rsidRDefault="00000000">
      <w:r>
        <w:t xml:space="preserve">  git push identificatoreServerRemoto tagDaPubblicare</w:t>
      </w:r>
    </w:p>
    <w:p w14:paraId="0C104FDA" w14:textId="77777777" w:rsidR="007B6AA6" w:rsidRDefault="00000000">
      <w:r>
        <w:t xml:space="preserve">  Esempio: git push origin 1.2.3rc1 </w:t>
      </w:r>
    </w:p>
    <w:p w14:paraId="68D40A2D" w14:textId="77777777" w:rsidR="007B6AA6" w:rsidRDefault="00000000">
      <w:r>
        <w:t>Condividere tutti i tag:</w:t>
      </w:r>
    </w:p>
    <w:p w14:paraId="29975217" w14:textId="77777777" w:rsidR="007B6AA6" w:rsidRDefault="00000000">
      <w:r>
        <w:t xml:space="preserve">  git push identificatoreServerRemoto --tag</w:t>
      </w:r>
    </w:p>
    <w:p w14:paraId="2D350BDB" w14:textId="77777777" w:rsidR="007B6AA6" w:rsidRDefault="00000000">
      <w:r>
        <w:t xml:space="preserve">  Esempio: git push origin --tag</w:t>
      </w:r>
    </w:p>
    <w:p w14:paraId="67149FAE" w14:textId="77777777" w:rsidR="007B6AA6" w:rsidRDefault="00000000">
      <w:pPr>
        <w:rPr>
          <w:b/>
          <w:bCs/>
        </w:rPr>
      </w:pPr>
      <w:r>
        <w:rPr>
          <w:b/>
          <w:bCs/>
        </w:rPr>
        <w:t>Gestire i Branch</w:t>
      </w:r>
    </w:p>
    <w:p w14:paraId="1D3ECF39" w14:textId="77777777" w:rsidR="007B6AA6" w:rsidRDefault="00000000">
      <w:r>
        <w:t>Lista dei Rami:</w:t>
      </w:r>
    </w:p>
    <w:p w14:paraId="0DA07E99" w14:textId="77777777" w:rsidR="007B6AA6" w:rsidRDefault="00000000">
      <w:r>
        <w:t xml:space="preserve">  git branch</w:t>
      </w:r>
    </w:p>
    <w:p w14:paraId="61257298" w14:textId="77777777" w:rsidR="007B6AA6" w:rsidRDefault="00000000">
      <w:r>
        <w:t>Creiamo un branch con:</w:t>
      </w:r>
    </w:p>
    <w:p w14:paraId="74AA2834" w14:textId="77777777" w:rsidR="007B6AA6" w:rsidRDefault="00000000">
      <w:r>
        <w:t xml:space="preserve">  git branch nomeBranch</w:t>
      </w:r>
    </w:p>
    <w:p w14:paraId="3ED53DD0" w14:textId="77777777" w:rsidR="007B6AA6" w:rsidRDefault="00000000">
      <w:r>
        <w:t xml:space="preserve">  Esempio: git branch feature</w:t>
      </w:r>
    </w:p>
    <w:p w14:paraId="15B13632" w14:textId="77777777" w:rsidR="007B6AA6" w:rsidRDefault="00000000">
      <w:r>
        <w:t>Cambia i rami:</w:t>
      </w:r>
    </w:p>
    <w:p w14:paraId="4A78E9A4" w14:textId="77777777" w:rsidR="007B6AA6" w:rsidRDefault="00000000">
      <w:r>
        <w:t xml:space="preserve">  git checkout nomeBranch</w:t>
      </w:r>
    </w:p>
    <w:p w14:paraId="1BA80B60" w14:textId="77777777" w:rsidR="007B6AA6" w:rsidRDefault="00000000">
      <w:r>
        <w:t xml:space="preserve">  Esempio: git checkout feature</w:t>
      </w:r>
    </w:p>
    <w:p w14:paraId="18C930B4" w14:textId="77777777" w:rsidR="007B6AA6" w:rsidRDefault="00000000">
      <w:r>
        <w:t>Per ritornare al branch originale digitiamo:</w:t>
      </w:r>
    </w:p>
    <w:p w14:paraId="795E2029" w14:textId="77777777" w:rsidR="007B6AA6" w:rsidRDefault="00000000">
      <w:r>
        <w:lastRenderedPageBreak/>
        <w:t xml:space="preserve">  git checkout master</w:t>
      </w:r>
    </w:p>
    <w:p w14:paraId="2B04BCA2" w14:textId="77777777" w:rsidR="007B6AA6" w:rsidRDefault="00000000">
      <w:r>
        <w:t>Eliminare il ramo:</w:t>
      </w:r>
    </w:p>
    <w:p w14:paraId="6FC55084" w14:textId="77777777" w:rsidR="007B6AA6" w:rsidRDefault="00000000">
      <w:r>
        <w:t xml:space="preserve">  git branch -d nomeBranch</w:t>
      </w:r>
    </w:p>
    <w:p w14:paraId="7FAEC498" w14:textId="77777777" w:rsidR="007B6AA6" w:rsidRDefault="00000000">
      <w:r>
        <w:t xml:space="preserve">  Esempio: git branch -d feature</w:t>
      </w:r>
    </w:p>
    <w:p w14:paraId="6EB90A1B" w14:textId="77777777" w:rsidR="007B6AA6" w:rsidRDefault="00000000">
      <w:r>
        <w:t>Crea il ramo e passa a quel branch:</w:t>
      </w:r>
    </w:p>
    <w:p w14:paraId="4BC596A2" w14:textId="77777777" w:rsidR="007B6AA6" w:rsidRDefault="00000000">
      <w:r>
        <w:t xml:space="preserve">  git checkout -b nomeBranch</w:t>
      </w:r>
    </w:p>
    <w:p w14:paraId="7630A32F" w14:textId="77777777" w:rsidR="007B6AA6" w:rsidRDefault="00000000">
      <w:r>
        <w:t xml:space="preserve">  Esempio: git checkout -b feature</w:t>
      </w:r>
    </w:p>
    <w:p w14:paraId="42F13637" w14:textId="77777777" w:rsidR="007B6AA6" w:rsidRDefault="00000000">
      <w:r>
        <w:t>Per unire il branch al repository originale usiamo (ricordatevi di fare un commit nel branch):</w:t>
      </w:r>
    </w:p>
    <w:p w14:paraId="3AB9A470" w14:textId="77777777" w:rsidR="007B6AA6" w:rsidRDefault="00000000">
      <w:r>
        <w:t xml:space="preserve">  git checkout master</w:t>
      </w:r>
    </w:p>
    <w:p w14:paraId="7EE628F6" w14:textId="77777777" w:rsidR="007B6AA6" w:rsidRDefault="00000000">
      <w:r>
        <w:t xml:space="preserve">  git merge feature</w:t>
      </w:r>
    </w:p>
    <w:p w14:paraId="5EBE621F" w14:textId="77777777" w:rsidR="007B6AA6" w:rsidRDefault="00000000">
      <w:pPr>
        <w:rPr>
          <w:b/>
          <w:bCs/>
        </w:rPr>
      </w:pPr>
      <w:r>
        <w:rPr>
          <w:b/>
          <w:bCs/>
        </w:rPr>
        <w:t>Git Parameters:</w:t>
      </w:r>
    </w:p>
    <w:p w14:paraId="48C729BC" w14:textId="77777777" w:rsidR="007B6AA6" w:rsidRDefault="00000000">
      <w:r>
        <w:t>*** Inizializza l'area di lavoro ***</w:t>
      </w:r>
    </w:p>
    <w:p w14:paraId="1B98EF69" w14:textId="77777777" w:rsidR="007B6AA6" w:rsidRDefault="00000000">
      <w:r>
        <w:t xml:space="preserve"> clone      Clona un repository in una cartella</w:t>
      </w:r>
    </w:p>
    <w:p w14:paraId="55254804" w14:textId="77777777" w:rsidR="007B6AA6" w:rsidRDefault="00000000">
      <w:r>
        <w:t xml:space="preserve"> init       Crea un git repository o ne inizializza uno</w:t>
      </w:r>
    </w:p>
    <w:p w14:paraId="12489620" w14:textId="77777777" w:rsidR="007B6AA6" w:rsidRDefault="00000000">
      <w:r>
        <w:t>*** Lavorare nel progetto corrente ***</w:t>
      </w:r>
    </w:p>
    <w:p w14:paraId="05B406D8" w14:textId="77777777" w:rsidR="007B6AA6" w:rsidRDefault="00000000">
      <w:r>
        <w:t xml:space="preserve">  add        Aggiungere i file nel INDEX</w:t>
      </w:r>
    </w:p>
    <w:p w14:paraId="66774F4E" w14:textId="77777777" w:rsidR="007B6AA6" w:rsidRDefault="00000000">
      <w:r>
        <w:t xml:space="preserve">  mv         Muove o rinomina un file, una directory</w:t>
      </w:r>
    </w:p>
    <w:p w14:paraId="0A2A3E14" w14:textId="77777777" w:rsidR="007B6AA6" w:rsidRDefault="00000000">
      <w:r>
        <w:t xml:space="preserve">  reset      Resetta il corrente HEAD nello stato specificato</w:t>
      </w:r>
    </w:p>
    <w:p w14:paraId="119C3779" w14:textId="77777777" w:rsidR="007B6AA6" w:rsidRDefault="00000000">
      <w:r>
        <w:t xml:space="preserve">  rm         Rimuove i file dalla directory corrente e nel INDEX</w:t>
      </w:r>
    </w:p>
    <w:p w14:paraId="3108C4E5" w14:textId="77777777" w:rsidR="007B6AA6" w:rsidRDefault="00000000">
      <w:r>
        <w:t>*** Mostra la cronologia e lo stato ***</w:t>
      </w:r>
    </w:p>
    <w:p w14:paraId="387657EA" w14:textId="77777777" w:rsidR="007B6AA6" w:rsidRDefault="00000000">
      <w:r>
        <w:t xml:space="preserve">  bisect     Use binary search to find the commit that introduced a bug</w:t>
      </w:r>
    </w:p>
    <w:p w14:paraId="2F1773DE" w14:textId="77777777" w:rsidR="007B6AA6" w:rsidRDefault="00000000">
      <w:r>
        <w:t xml:space="preserve">  grep       Print lines matching a pattern</w:t>
      </w:r>
    </w:p>
    <w:p w14:paraId="31C4C68B" w14:textId="77777777" w:rsidR="007B6AA6" w:rsidRDefault="00000000">
      <w:r>
        <w:t xml:space="preserve">  log        Mostra i commit log</w:t>
      </w:r>
    </w:p>
    <w:p w14:paraId="6501937E" w14:textId="77777777" w:rsidR="007B6AA6" w:rsidRDefault="00000000">
      <w:r>
        <w:t xml:space="preserve">  status     stato del contenuto di un progetto</w:t>
      </w:r>
    </w:p>
    <w:p w14:paraId="0884302E" w14:textId="77777777" w:rsidR="007B6AA6" w:rsidRDefault="00000000">
      <w:r>
        <w:t xml:space="preserve">  show       Show various types of objects</w:t>
      </w:r>
    </w:p>
    <w:p w14:paraId="5238FB4C" w14:textId="77777777" w:rsidR="007B6AA6" w:rsidRDefault="00000000">
      <w:r>
        <w:t>*** Grow, mark and tweak your common history ***</w:t>
      </w:r>
    </w:p>
    <w:p w14:paraId="6F0D815A" w14:textId="77777777" w:rsidR="007B6AA6" w:rsidRDefault="00000000">
      <w:r>
        <w:t xml:space="preserve">  branch     Visualizza, crea e elimina ramo (branches)</w:t>
      </w:r>
    </w:p>
    <w:p w14:paraId="7428455D" w14:textId="77777777" w:rsidR="007B6AA6" w:rsidRDefault="00000000">
      <w:r>
        <w:t xml:space="preserve">  checkout   Cambia ramo (branches) o ripristina la strotura dell'area di lavoro </w:t>
      </w:r>
    </w:p>
    <w:p w14:paraId="47FA01BD" w14:textId="77777777" w:rsidR="007B6AA6" w:rsidRDefault="00000000">
      <w:r>
        <w:lastRenderedPageBreak/>
        <w:t xml:space="preserve">  commit     Registra le modifiche del repository</w:t>
      </w:r>
    </w:p>
    <w:p w14:paraId="5D217A5D" w14:textId="77777777" w:rsidR="007B6AA6" w:rsidRDefault="00000000">
      <w:r>
        <w:t xml:space="preserve">  diff       Confronta i commit (esp: commit e area di lovoro)</w:t>
      </w:r>
    </w:p>
    <w:p w14:paraId="68601F4B" w14:textId="77777777" w:rsidR="007B6AA6" w:rsidRDefault="00000000">
      <w:r>
        <w:t xml:space="preserve">  merge      Unisce una o più cronologie di sviluppo</w:t>
      </w:r>
    </w:p>
    <w:p w14:paraId="4A9D7476" w14:textId="77777777" w:rsidR="007B6AA6" w:rsidRDefault="00000000">
      <w:r>
        <w:t xml:space="preserve">  rebase     Reapply commits on top of another base tip</w:t>
      </w:r>
    </w:p>
    <w:p w14:paraId="1589A225" w14:textId="77777777" w:rsidR="007B6AA6" w:rsidRDefault="00000000">
      <w:r>
        <w:t xml:space="preserve">  tag        Crea, visualizza la lista, elimina o verifica il tag della versione del progetto</w:t>
      </w:r>
    </w:p>
    <w:p w14:paraId="5C1E1FA9" w14:textId="77777777" w:rsidR="007B6AA6" w:rsidRDefault="00000000">
      <w:r>
        <w:t>*** Collabora ***</w:t>
      </w:r>
    </w:p>
    <w:p w14:paraId="0AB17568" w14:textId="77777777" w:rsidR="007B6AA6" w:rsidRDefault="00000000">
      <w:r>
        <w:t xml:space="preserve">  fetch      Download objects and refs from another repository</w:t>
      </w:r>
    </w:p>
    <w:p w14:paraId="54F1D68B" w14:textId="77777777" w:rsidR="007B6AA6" w:rsidRDefault="00000000">
      <w:r>
        <w:t xml:space="preserve">  pull       Fetch from and integrate with another repository or a local branch</w:t>
      </w:r>
    </w:p>
    <w:p w14:paraId="5CC08270" w14:textId="77777777" w:rsidR="007B6AA6" w:rsidRDefault="00000000">
      <w:r>
        <w:t xml:space="preserve">  push       Update remote refs along with associated objects</w:t>
      </w:r>
    </w:p>
    <w:p w14:paraId="6058EAC3" w14:textId="77777777" w:rsidR="007B6AA6" w:rsidRDefault="00000000">
      <w:pPr>
        <w:rPr>
          <w:b/>
          <w:bCs/>
        </w:rPr>
      </w:pPr>
      <w:r>
        <w:rPr>
          <w:b/>
          <w:bCs/>
        </w:rPr>
        <w:t>Citazioni usate:</w:t>
      </w:r>
    </w:p>
    <w:p w14:paraId="4E332024" w14:textId="77777777" w:rsidR="007B6AA6" w:rsidRDefault="007B6AA6"/>
    <w:sectPr w:rsidR="007B6AA6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3D606" w14:textId="77777777" w:rsidR="00FC0839" w:rsidRDefault="00FC0839">
      <w:pPr>
        <w:spacing w:after="0" w:line="240" w:lineRule="auto"/>
      </w:pPr>
      <w:r>
        <w:separator/>
      </w:r>
    </w:p>
  </w:endnote>
  <w:endnote w:type="continuationSeparator" w:id="0">
    <w:p w14:paraId="19E3EAA2" w14:textId="77777777" w:rsidR="00FC0839" w:rsidRDefault="00FC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5E742" w14:textId="77777777" w:rsidR="00FC0839" w:rsidRDefault="00FC083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5D7931" w14:textId="77777777" w:rsidR="00FC0839" w:rsidRDefault="00FC0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B4452"/>
    <w:multiLevelType w:val="multilevel"/>
    <w:tmpl w:val="89027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494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B6AA6"/>
    <w:rsid w:val="007B6AA6"/>
    <w:rsid w:val="009777EB"/>
    <w:rsid w:val="00F14165"/>
    <w:rsid w:val="00F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D23C"/>
  <w15:docId w15:val="{1D848CCF-3203-40CC-B5D5-80A9E8C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Cambria" w:eastAsia="Times New Roman" w:hAnsi="Cambria"/>
      <w:color w:val="365F9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Times New Roman" w:hAnsi="Cambria"/>
      <w:color w:val="365F9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365F9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365F9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365F9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Cambria" w:eastAsia="Times New Roman" w:hAnsi="Cambria" w:cs="Times New Roman"/>
      <w:color w:val="365F9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365F9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365F9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365F9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</w:pPr>
    <w:rPr>
      <w:rFonts w:ascii="Cambria" w:eastAsia="Times New Roman" w:hAnsi="Cambria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Cambria" w:eastAsia="Times New Roman" w:hAnsi="Cambria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p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 w:after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</w:pPr>
  </w:style>
  <w:style w:type="character" w:styleId="Enfasiintensa">
    <w:name w:val="Intense Emphasis"/>
    <w:basedOn w:val="Carpredefinitoparagrafo"/>
    <w:rPr>
      <w:i/>
      <w:iCs/>
      <w:color w:val="365F91"/>
    </w:rPr>
  </w:style>
  <w:style w:type="paragraph" w:styleId="Citazioneintensa">
    <w:name w:val="Intense Quote"/>
    <w:basedOn w:val="Normale"/>
    <w:next w:val="Normale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CitazioneintensaCarattere">
    <w:name w:val="Citazione intensa Carattere"/>
    <w:basedOn w:val="Carpredefinitoparagrafo"/>
    <w:rPr>
      <w:i/>
      <w:iCs/>
      <w:color w:val="365F91"/>
    </w:rPr>
  </w:style>
  <w:style w:type="character" w:styleId="Riferimentointenso">
    <w:name w:val="Intense Reference"/>
    <w:basedOn w:val="Carpredefinitoparagrafo"/>
    <w:rPr>
      <w:b/>
      <w:bCs/>
      <w:smallCaps/>
      <w:color w:val="365F91"/>
      <w:spacing w:val="5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styleId="Menzionenonrisolta">
    <w:name w:val="Unresolved Mention"/>
    <w:basedOn w:val="Carpredefinitoparagraf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seslol/irixos-websi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Franchini</dc:creator>
  <dc:description/>
  <cp:lastModifiedBy>Roberto Franchini</cp:lastModifiedBy>
  <cp:revision>2</cp:revision>
  <dcterms:created xsi:type="dcterms:W3CDTF">2025-02-20T07:57:00Z</dcterms:created>
  <dcterms:modified xsi:type="dcterms:W3CDTF">2025-02-20T07:57:00Z</dcterms:modified>
</cp:coreProperties>
</file>